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E54D7" w14:textId="30D0C2A7" w:rsidR="00D077E9" w:rsidRDefault="00D077E9" w:rsidP="00D70D02">
      <w:bookmarkStart w:id="0" w:name="_GoBack"/>
      <w:bookmarkEnd w:id="0"/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6"/>
      </w:tblGrid>
      <w:tr w:rsidR="00D077E9" w14:paraId="1604847B" w14:textId="77777777" w:rsidTr="00502952">
        <w:trPr>
          <w:trHeight w:val="1894"/>
        </w:trPr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</w:tcPr>
          <w:p w14:paraId="61C99C63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D08D16F" wp14:editId="7C18B01B">
                      <wp:extent cx="6619164" cy="107817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19164" cy="10781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A56D55" w14:textId="77777777" w:rsidR="00D077E9" w:rsidRPr="00D86945" w:rsidRDefault="00D077E9" w:rsidP="00D077E9">
                                  <w:pPr>
                                    <w:pStyle w:val="Title"/>
                                  </w:pPr>
                                  <w:r w:rsidRPr="00D86945">
                                    <w:t>REPORT TITLE</w:t>
                                  </w:r>
                                </w:p>
                                <w:p w14:paraId="6A6C1A40" w14:textId="77777777" w:rsidR="00690EFC" w:rsidRPr="00690EFC" w:rsidRDefault="00690EFC" w:rsidP="00690EFC">
                                  <w:pPr>
                                    <w:rPr>
                                      <w:rFonts w:asciiTheme="majorHAnsi" w:hAnsiTheme="majorHAnsi" w:cstheme="majorHAnsi"/>
                                      <w:b w:val="0"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690EFC">
                                    <w:rPr>
                                      <w:rFonts w:asciiTheme="majorHAnsi" w:hAnsiTheme="majorHAnsi" w:cstheme="majorHAnsi"/>
                                      <w:bCs/>
                                      <w:sz w:val="36"/>
                                      <w:szCs w:val="36"/>
                                    </w:rPr>
                                    <w:t>ANDROID APPLICATION FOR AMAR SINGH COLLEGE</w:t>
                                  </w:r>
                                </w:p>
                                <w:p w14:paraId="14605A0E" w14:textId="77777777" w:rsidR="00D077E9" w:rsidRPr="00690EFC" w:rsidRDefault="00D077E9" w:rsidP="00D077E9">
                                  <w:pPr>
                                    <w:pStyle w:val="Title"/>
                                    <w:spacing w:after="0"/>
                                    <w:rPr>
                                      <w:rFonts w:ascii="Arial" w:hAnsi="Arial" w:cs="Arial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D08D16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521.2pt;height:8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" filled="f" stroked="f" strokeweight=".5pt">
                      <v:textbox>
                        <w:txbxContent>
                          <w:p w14:paraId="7BA56D55" w14:textId="77777777" w:rsidR="00D077E9" w:rsidRPr="00D86945" w:rsidRDefault="00D077E9" w:rsidP="00D077E9">
                            <w:pPr>
                              <w:pStyle w:val="Title"/>
                            </w:pPr>
                            <w:r w:rsidRPr="00D86945">
                              <w:t>REPORT TITLE</w:t>
                            </w:r>
                          </w:p>
                          <w:p w14:paraId="6A6C1A40" w14:textId="77777777" w:rsidR="00690EFC" w:rsidRPr="00690EFC" w:rsidRDefault="00690EFC" w:rsidP="00690EFC">
                            <w:pPr>
                              <w:rPr>
                                <w:rFonts w:asciiTheme="majorHAnsi" w:hAnsiTheme="majorHAnsi" w:cstheme="majorHAnsi"/>
                                <w:b w:val="0"/>
                                <w:bCs/>
                                <w:sz w:val="36"/>
                                <w:szCs w:val="36"/>
                              </w:rPr>
                            </w:pPr>
                            <w:r w:rsidRPr="00690EFC">
                              <w:rPr>
                                <w:rFonts w:asciiTheme="majorHAnsi" w:hAnsiTheme="majorHAnsi" w:cstheme="majorHAnsi"/>
                                <w:bCs/>
                                <w:sz w:val="36"/>
                                <w:szCs w:val="36"/>
                              </w:rPr>
                              <w:t>ANDROID APPLICATION FOR AMAR SINGH COLLEGE</w:t>
                            </w:r>
                          </w:p>
                          <w:p w14:paraId="14605A0E" w14:textId="77777777" w:rsidR="00D077E9" w:rsidRPr="00690EFC" w:rsidRDefault="00D077E9" w:rsidP="00D077E9">
                            <w:pPr>
                              <w:pStyle w:val="Title"/>
                              <w:spacing w:after="0"/>
                              <w:rPr>
                                <w:rFonts w:ascii="Arial" w:hAnsi="Arial" w:cs="Arial"/>
                                <w:szCs w:val="7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E816B78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A072A52" wp14:editId="7FEF7296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74B63A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32847101" w14:textId="77777777" w:rsidTr="00502952">
        <w:trPr>
          <w:trHeight w:val="7636"/>
        </w:trPr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</w:tcPr>
          <w:p w14:paraId="465B2AC4" w14:textId="5DBEF56C" w:rsidR="00D077E9" w:rsidRDefault="00502952" w:rsidP="00D077E9">
            <w:pPr>
              <w:rPr>
                <w:noProof/>
              </w:rPr>
            </w:pPr>
            <w:r w:rsidRPr="00502952">
              <w:rPr>
                <w:i/>
                <w:sz w:val="36"/>
              </w:rPr>
              <w:drawing>
                <wp:inline distT="0" distB="0" distL="0" distR="0" wp14:anchorId="01DA1937" wp14:editId="2705F274">
                  <wp:extent cx="955343" cy="9553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745" cy="96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7E9" w14:paraId="5663054E" w14:textId="77777777" w:rsidTr="00502952">
        <w:trPr>
          <w:trHeight w:val="2171"/>
        </w:trPr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C2731A8149CD4F61860D70D67B59131A"/>
              </w:placeholder>
              <w15:appearance w15:val="hidden"/>
            </w:sdtPr>
            <w:sdtEndPr/>
            <w:sdtContent>
              <w:p w14:paraId="1DEFF800" w14:textId="5AFE5B76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690EFC">
                  <w:rPr>
                    <w:rStyle w:val="SubtitleChar"/>
                    <w:b w:val="0"/>
                    <w:noProof/>
                  </w:rPr>
                  <w:t>July 22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  <w:r w:rsidR="00690EFC">
                  <w:rPr>
                    <w:rStyle w:val="SubtitleChar"/>
                    <w:b w:val="0"/>
                  </w:rPr>
                  <w:t xml:space="preserve"> </w:t>
                </w:r>
                <w:r w:rsidR="00690EFC">
                  <w:rPr>
                    <w:rStyle w:val="SubtitleChar"/>
                  </w:rPr>
                  <w:t>2019</w:t>
                </w:r>
              </w:p>
            </w:sdtContent>
          </w:sdt>
          <w:p w14:paraId="1A09DA2A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00BECCA" wp14:editId="0487C473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37E10E5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F1226B0" w14:textId="77777777" w:rsidR="00D077E9" w:rsidRPr="00D86945" w:rsidRDefault="00D077E9" w:rsidP="00690EFC">
            <w:pPr>
              <w:rPr>
                <w:noProof/>
                <w:sz w:val="10"/>
                <w:szCs w:val="10"/>
              </w:rPr>
            </w:pPr>
          </w:p>
        </w:tc>
      </w:tr>
    </w:tbl>
    <w:p w14:paraId="532E4D6F" w14:textId="229D08EF" w:rsidR="0087605E" w:rsidRPr="00D70D02" w:rsidRDefault="00D077E9" w:rsidP="00A0544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74CE14" wp14:editId="5A54A0C8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A201F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46E5137" wp14:editId="2547085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7EE96" w14:textId="77777777" w:rsidR="00690EFC" w:rsidRPr="00690EFC" w:rsidRDefault="00690EFC" w:rsidP="00690EFC">
                            <w:pPr>
                              <w:spacing w:after="120" w:line="20" w:lineRule="atLeast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690EF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Submitted by:</w:t>
                            </w:r>
                          </w:p>
                          <w:p w14:paraId="7E28C96E" w14:textId="4F725FFD" w:rsidR="00690EFC" w:rsidRPr="00690EFC" w:rsidRDefault="00690EFC" w:rsidP="00690EFC">
                            <w:pPr>
                              <w:spacing w:after="120" w:line="20" w:lineRule="atLeast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690EF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1} </w:t>
                            </w:r>
                            <w:proofErr w:type="gramStart"/>
                            <w:r w:rsidRPr="00690EF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M.Umer</w:t>
                            </w:r>
                            <w:proofErr w:type="gramEnd"/>
                            <w:r w:rsidRPr="00690EF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Ali  {Team Leader}    (2553)</w:t>
                            </w:r>
                          </w:p>
                          <w:p w14:paraId="7DC47219" w14:textId="7DBC2D8B" w:rsidR="00690EFC" w:rsidRPr="00690EFC" w:rsidRDefault="00690EFC" w:rsidP="00690EFC">
                            <w:pPr>
                              <w:spacing w:after="120" w:line="20" w:lineRule="atLeast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690EF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2} </w:t>
                            </w:r>
                            <w:proofErr w:type="spellStart"/>
                            <w:r w:rsidRPr="00690EF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Faiz</w:t>
                            </w:r>
                            <w:proofErr w:type="spellEnd"/>
                            <w:r w:rsidRPr="00690EF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Ul Islam</w:t>
                            </w:r>
                            <w:r w:rsidRPr="00690EF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 w:rsidRPr="00690EF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90EF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690EF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2561)</w:t>
                            </w:r>
                          </w:p>
                          <w:p w14:paraId="745A3412" w14:textId="020EC99F" w:rsidR="00690EFC" w:rsidRPr="00690EFC" w:rsidRDefault="00690EFC" w:rsidP="00690EFC">
                            <w:pPr>
                              <w:spacing w:after="120" w:line="20" w:lineRule="atLeast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690EF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3} Zaid Majeed </w:t>
                            </w:r>
                            <w:proofErr w:type="spellStart"/>
                            <w:r w:rsidRPr="00690EF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Reshi</w:t>
                            </w:r>
                            <w:proofErr w:type="spellEnd"/>
                            <w:r w:rsidRPr="00690EF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690EF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(</w:t>
                            </w:r>
                            <w:proofErr w:type="gramEnd"/>
                            <w:r w:rsidRPr="00690EF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2530)</w:t>
                            </w:r>
                          </w:p>
                          <w:p w14:paraId="438C94A5" w14:textId="7E242A9C" w:rsidR="00690EFC" w:rsidRPr="00690EFC" w:rsidRDefault="00690EFC" w:rsidP="00690EFC">
                            <w:pPr>
                              <w:spacing w:after="120" w:line="20" w:lineRule="atLeast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690EF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4} Suhail Qadir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Beigh</w:t>
                            </w:r>
                            <w:proofErr w:type="spellEnd"/>
                            <w:r w:rsidRPr="00690EF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90EF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(</w:t>
                            </w:r>
                            <w:proofErr w:type="gramEnd"/>
                            <w:r w:rsidRPr="00690EF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2510)</w:t>
                            </w:r>
                          </w:p>
                          <w:p w14:paraId="61871C93" w14:textId="77777777" w:rsidR="00690EFC" w:rsidRDefault="00690EFC" w:rsidP="00690EFC">
                            <w:pPr>
                              <w:spacing w:line="20" w:lineRule="atLeast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71DA101F" w14:textId="5BD1AAB8" w:rsidR="00690EFC" w:rsidRDefault="00690EFC" w:rsidP="00690EFC">
                            <w:pPr>
                              <w:spacing w:line="20" w:lineRule="atLeast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690EF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Batch :</w:t>
                            </w:r>
                            <w:proofErr w:type="gramEnd"/>
                            <w:r w:rsidRPr="00690EF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-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 w:rsidRPr="00690EF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2016</w:t>
                            </w:r>
                          </w:p>
                          <w:p w14:paraId="36384187" w14:textId="6EACAF9D" w:rsidR="00690EFC" w:rsidRPr="00690EFC" w:rsidRDefault="00690EFC" w:rsidP="00690EFC">
                            <w:pPr>
                              <w:spacing w:line="20" w:lineRule="atLeast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</w:t>
                            </w:r>
                            <w:r w:rsidRPr="00690EF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ession :</w:t>
                            </w:r>
                            <w:proofErr w:type="gramEnd"/>
                            <w:r w:rsidRPr="00690EF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-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 w:rsidRPr="00690EF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2019-2020</w:t>
                            </w:r>
                          </w:p>
                          <w:p w14:paraId="4704FC12" w14:textId="77777777" w:rsidR="00690EFC" w:rsidRDefault="00690EFC" w:rsidP="00690E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6E5137" id="Rectangle 3" o:spid="_x0000_s1027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+9LswIAAME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" fillcolor="white [3212]" stroked="f" strokeweight="2pt">
                <v:textbox>
                  <w:txbxContent>
                    <w:p w14:paraId="3117EE96" w14:textId="77777777" w:rsidR="00690EFC" w:rsidRPr="00690EFC" w:rsidRDefault="00690EFC" w:rsidP="00690EFC">
                      <w:pPr>
                        <w:spacing w:after="120" w:line="20" w:lineRule="atLeast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690EFC">
                        <w:rPr>
                          <w:rFonts w:ascii="Arial" w:hAnsi="Arial" w:cs="Arial"/>
                          <w:sz w:val="32"/>
                          <w:szCs w:val="32"/>
                        </w:rPr>
                        <w:t>Submitted by:</w:t>
                      </w:r>
                    </w:p>
                    <w:p w14:paraId="7E28C96E" w14:textId="4F725FFD" w:rsidR="00690EFC" w:rsidRPr="00690EFC" w:rsidRDefault="00690EFC" w:rsidP="00690EFC">
                      <w:pPr>
                        <w:spacing w:after="120" w:line="20" w:lineRule="atLeast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690EFC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1} </w:t>
                      </w:r>
                      <w:proofErr w:type="gramStart"/>
                      <w:r w:rsidRPr="00690EFC">
                        <w:rPr>
                          <w:rFonts w:ascii="Arial" w:hAnsi="Arial" w:cs="Arial"/>
                          <w:sz w:val="32"/>
                          <w:szCs w:val="32"/>
                        </w:rPr>
                        <w:t>M.Umer</w:t>
                      </w:r>
                      <w:proofErr w:type="gramEnd"/>
                      <w:r w:rsidRPr="00690EFC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Ali  {Team Leader}    (2553)</w:t>
                      </w:r>
                    </w:p>
                    <w:p w14:paraId="7DC47219" w14:textId="7DBC2D8B" w:rsidR="00690EFC" w:rsidRPr="00690EFC" w:rsidRDefault="00690EFC" w:rsidP="00690EFC">
                      <w:pPr>
                        <w:spacing w:after="120" w:line="20" w:lineRule="atLeast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690EFC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2} </w:t>
                      </w:r>
                      <w:proofErr w:type="spellStart"/>
                      <w:r w:rsidRPr="00690EFC">
                        <w:rPr>
                          <w:rFonts w:ascii="Arial" w:hAnsi="Arial" w:cs="Arial"/>
                          <w:sz w:val="32"/>
                          <w:szCs w:val="32"/>
                        </w:rPr>
                        <w:t>Faiz</w:t>
                      </w:r>
                      <w:proofErr w:type="spellEnd"/>
                      <w:r w:rsidRPr="00690EFC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Ul Islam</w:t>
                      </w:r>
                      <w:r w:rsidRPr="00690EFC"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 w:rsidRPr="00690EFC"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  <w:t xml:space="preserve">         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</w:t>
                      </w:r>
                      <w:r w:rsidRPr="00690EFC">
                        <w:rPr>
                          <w:rFonts w:ascii="Arial" w:hAnsi="Arial" w:cs="Arial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690EFC">
                        <w:rPr>
                          <w:rFonts w:ascii="Arial" w:hAnsi="Arial" w:cs="Arial"/>
                          <w:sz w:val="32"/>
                          <w:szCs w:val="32"/>
                        </w:rPr>
                        <w:t>2561)</w:t>
                      </w:r>
                    </w:p>
                    <w:p w14:paraId="745A3412" w14:textId="020EC99F" w:rsidR="00690EFC" w:rsidRPr="00690EFC" w:rsidRDefault="00690EFC" w:rsidP="00690EFC">
                      <w:pPr>
                        <w:spacing w:after="120" w:line="20" w:lineRule="atLeast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690EFC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3} Zaid Majeed </w:t>
                      </w:r>
                      <w:proofErr w:type="spellStart"/>
                      <w:r w:rsidRPr="00690EFC">
                        <w:rPr>
                          <w:rFonts w:ascii="Arial" w:hAnsi="Arial" w:cs="Arial"/>
                          <w:sz w:val="32"/>
                          <w:szCs w:val="32"/>
                        </w:rPr>
                        <w:t>Reshi</w:t>
                      </w:r>
                      <w:proofErr w:type="spellEnd"/>
                      <w:r w:rsidRPr="00690EFC"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  <w:t xml:space="preserve">      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</w:t>
                      </w:r>
                      <w:r w:rsidRPr="00690EFC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(</w:t>
                      </w:r>
                      <w:proofErr w:type="gramEnd"/>
                      <w:r w:rsidRPr="00690EFC">
                        <w:rPr>
                          <w:rFonts w:ascii="Arial" w:hAnsi="Arial" w:cs="Arial"/>
                          <w:sz w:val="32"/>
                          <w:szCs w:val="32"/>
                        </w:rPr>
                        <w:t>2530)</w:t>
                      </w:r>
                    </w:p>
                    <w:p w14:paraId="438C94A5" w14:textId="7E242A9C" w:rsidR="00690EFC" w:rsidRPr="00690EFC" w:rsidRDefault="00690EFC" w:rsidP="00690EFC">
                      <w:pPr>
                        <w:spacing w:after="120" w:line="20" w:lineRule="atLeast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690EFC">
                        <w:rPr>
                          <w:rFonts w:ascii="Arial" w:hAnsi="Arial" w:cs="Arial"/>
                          <w:sz w:val="32"/>
                          <w:szCs w:val="32"/>
                        </w:rPr>
                        <w:t>4} Suhail Qadir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Beigh</w:t>
                      </w:r>
                      <w:proofErr w:type="spellEnd"/>
                      <w:r w:rsidRPr="00690EFC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       </w:t>
                      </w:r>
                      <w:proofErr w:type="gram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Pr="00690EFC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(</w:t>
                      </w:r>
                      <w:proofErr w:type="gramEnd"/>
                      <w:r w:rsidRPr="00690EFC">
                        <w:rPr>
                          <w:rFonts w:ascii="Arial" w:hAnsi="Arial" w:cs="Arial"/>
                          <w:sz w:val="32"/>
                          <w:szCs w:val="32"/>
                        </w:rPr>
                        <w:t>2510)</w:t>
                      </w:r>
                    </w:p>
                    <w:p w14:paraId="61871C93" w14:textId="77777777" w:rsidR="00690EFC" w:rsidRDefault="00690EFC" w:rsidP="00690EFC">
                      <w:pPr>
                        <w:spacing w:line="20" w:lineRule="atLeast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71DA101F" w14:textId="5BD1AAB8" w:rsidR="00690EFC" w:rsidRDefault="00690EFC" w:rsidP="00690EFC">
                      <w:pPr>
                        <w:spacing w:line="20" w:lineRule="atLeast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gramStart"/>
                      <w:r w:rsidRPr="00690EFC">
                        <w:rPr>
                          <w:rFonts w:ascii="Arial" w:hAnsi="Arial" w:cs="Arial"/>
                          <w:sz w:val="32"/>
                          <w:szCs w:val="32"/>
                        </w:rPr>
                        <w:t>Batch :</w:t>
                      </w:r>
                      <w:proofErr w:type="gramEnd"/>
                      <w:r w:rsidRPr="00690EFC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-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 w:rsidRPr="00690EFC">
                        <w:rPr>
                          <w:rFonts w:ascii="Arial" w:hAnsi="Arial" w:cs="Arial"/>
                          <w:sz w:val="32"/>
                          <w:szCs w:val="32"/>
                        </w:rPr>
                        <w:t>2016</w:t>
                      </w:r>
                    </w:p>
                    <w:p w14:paraId="36384187" w14:textId="6EACAF9D" w:rsidR="00690EFC" w:rsidRPr="00690EFC" w:rsidRDefault="00690EFC" w:rsidP="00690EFC">
                      <w:pPr>
                        <w:spacing w:line="20" w:lineRule="atLeast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S</w:t>
                      </w:r>
                      <w:r w:rsidRPr="00690EFC">
                        <w:rPr>
                          <w:rFonts w:ascii="Arial" w:hAnsi="Arial" w:cs="Arial"/>
                          <w:sz w:val="32"/>
                          <w:szCs w:val="32"/>
                        </w:rPr>
                        <w:t>ession :</w:t>
                      </w:r>
                      <w:proofErr w:type="gramEnd"/>
                      <w:r w:rsidRPr="00690EFC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-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 w:rsidRPr="00690EFC">
                        <w:rPr>
                          <w:rFonts w:ascii="Arial" w:hAnsi="Arial" w:cs="Arial"/>
                          <w:sz w:val="32"/>
                          <w:szCs w:val="32"/>
                        </w:rPr>
                        <w:t>2019-2020</w:t>
                      </w:r>
                    </w:p>
                    <w:p w14:paraId="4704FC12" w14:textId="77777777" w:rsidR="00690EFC" w:rsidRDefault="00690EFC" w:rsidP="00690EFC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87605E" w:rsidRPr="00D70D02" w:rsidSect="00DF027C">
      <w:headerReference w:type="default" r:id="rId7"/>
      <w:footerReference w:type="default" r:id="rId8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1E92E" w14:textId="77777777" w:rsidR="00622D2D" w:rsidRDefault="00622D2D">
      <w:r>
        <w:separator/>
      </w:r>
    </w:p>
    <w:p w14:paraId="280B5012" w14:textId="77777777" w:rsidR="00622D2D" w:rsidRDefault="00622D2D"/>
  </w:endnote>
  <w:endnote w:type="continuationSeparator" w:id="0">
    <w:p w14:paraId="36F44402" w14:textId="77777777" w:rsidR="00622D2D" w:rsidRDefault="00622D2D">
      <w:r>
        <w:continuationSeparator/>
      </w:r>
    </w:p>
    <w:p w14:paraId="53E1E0A2" w14:textId="77777777" w:rsidR="00622D2D" w:rsidRDefault="00622D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4E0C5A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3CB8AE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3019D" w14:textId="77777777" w:rsidR="00622D2D" w:rsidRDefault="00622D2D">
      <w:r>
        <w:separator/>
      </w:r>
    </w:p>
    <w:p w14:paraId="7731C4C4" w14:textId="77777777" w:rsidR="00622D2D" w:rsidRDefault="00622D2D"/>
  </w:footnote>
  <w:footnote w:type="continuationSeparator" w:id="0">
    <w:p w14:paraId="507F0FD7" w14:textId="77777777" w:rsidR="00622D2D" w:rsidRDefault="00622D2D">
      <w:r>
        <w:continuationSeparator/>
      </w:r>
    </w:p>
    <w:p w14:paraId="358F835F" w14:textId="77777777" w:rsidR="00622D2D" w:rsidRDefault="00622D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2600D888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5CB5ECE" w14:textId="77777777" w:rsidR="00D077E9" w:rsidRDefault="00D077E9">
          <w:pPr>
            <w:pStyle w:val="Header"/>
          </w:pPr>
        </w:p>
      </w:tc>
    </w:tr>
  </w:tbl>
  <w:p w14:paraId="097FAF21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FC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2952"/>
    <w:rsid w:val="005037F0"/>
    <w:rsid w:val="00516A86"/>
    <w:rsid w:val="005275F6"/>
    <w:rsid w:val="00572102"/>
    <w:rsid w:val="005F1BB0"/>
    <w:rsid w:val="00622D2D"/>
    <w:rsid w:val="00656C4D"/>
    <w:rsid w:val="00690EFC"/>
    <w:rsid w:val="006A7412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05449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92BDD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7B25F"/>
  <w15:docId w15:val="{201B9E18-FDF5-4038-8098-D9D0F0CD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.Umer%20Ali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731A8149CD4F61860D70D67B591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78ADA-9471-400E-9A48-7DBC7E21B24D}"/>
      </w:docPartPr>
      <w:docPartBody>
        <w:p w:rsidR="00000000" w:rsidRDefault="00FC68FF">
          <w:pPr>
            <w:pStyle w:val="C2731A8149CD4F61860D70D67B59131A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July 22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FF"/>
    <w:rsid w:val="00FC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C2731A8149CD4F61860D70D67B59131A">
    <w:name w:val="C2731A8149CD4F61860D70D67B59131A"/>
  </w:style>
  <w:style w:type="paragraph" w:customStyle="1" w:styleId="393433B8E71349DE83BABAC454CE9A69">
    <w:name w:val="393433B8E71349DE83BABAC454CE9A69"/>
  </w:style>
  <w:style w:type="paragraph" w:customStyle="1" w:styleId="071033E1995E428CB2C9826D4D25232A">
    <w:name w:val="071033E1995E428CB2C9826D4D25232A"/>
  </w:style>
  <w:style w:type="paragraph" w:customStyle="1" w:styleId="78A9ADA8A9234C9EB19AF1E0429CEBC2">
    <w:name w:val="78A9ADA8A9234C9EB19AF1E0429CEBC2"/>
  </w:style>
  <w:style w:type="paragraph" w:customStyle="1" w:styleId="3E3D2D54CF4F45E1BE192116E0D716EC">
    <w:name w:val="3E3D2D54CF4F45E1BE192116E0D716EC"/>
  </w:style>
  <w:style w:type="paragraph" w:customStyle="1" w:styleId="97C687ECEBB34B7CB7EB9C3E0E115000">
    <w:name w:val="97C687ECEBB34B7CB7EB9C3E0E115000"/>
  </w:style>
  <w:style w:type="paragraph" w:customStyle="1" w:styleId="FBBDA7C3E1124F47A99A0FA2126990CC">
    <w:name w:val="FBBDA7C3E1124F47A99A0FA2126990CC"/>
  </w:style>
  <w:style w:type="paragraph" w:customStyle="1" w:styleId="30AABD3D94C2471CAD21402B299FA573">
    <w:name w:val="30AABD3D94C2471CAD21402B299FA5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M.Umer Ali</dc:creator>
  <cp:keywords/>
  <cp:lastModifiedBy>M.Umer Ali</cp:lastModifiedBy>
  <cp:revision>2</cp:revision>
  <cp:lastPrinted>2006-08-01T17:47:00Z</cp:lastPrinted>
  <dcterms:created xsi:type="dcterms:W3CDTF">2019-07-22T07:31:00Z</dcterms:created>
  <dcterms:modified xsi:type="dcterms:W3CDTF">2019-07-22T07:31:00Z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